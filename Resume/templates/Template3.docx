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alias w:val="Author"/>
        <w:tag w:val=""/>
        <w:id w:val="1246310863"/>
        <w:placeholder>
          <w:docPart w:val="E947ABE4540D43D3A2877BAFCE3AF9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F6674" w:rsidRDefault="00582DEA">
          <w:pPr>
            <w:pStyle w:val="Title"/>
          </w:pPr>
          <w:r>
            <w:t>admin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F6674" w:rsidTr="009F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6674" w:rsidRDefault="009F6674"/>
        </w:tc>
        <w:tc>
          <w:tcPr>
            <w:tcW w:w="4087" w:type="pct"/>
          </w:tcPr>
          <w:p w:rsidR="009F6674" w:rsidRDefault="009F6674"/>
        </w:tc>
      </w:tr>
      <w:tr w:rsidR="009F6674" w:rsidTr="009F6674">
        <w:tc>
          <w:tcPr>
            <w:tcW w:w="913" w:type="pct"/>
          </w:tcPr>
          <w:p w:rsidR="009F6674" w:rsidRDefault="009F6674"/>
        </w:tc>
        <w:tc>
          <w:tcPr>
            <w:tcW w:w="4087" w:type="pct"/>
          </w:tcPr>
          <w:p w:rsidR="009F6674" w:rsidRDefault="000B43B6">
            <w:pPr>
              <w:pStyle w:val="ContactInfo"/>
            </w:pPr>
            <w:sdt>
              <w:sdtPr>
                <w:id w:val="1370723620"/>
                <w:placeholder>
                  <w:docPart w:val="D0C27688544746ACB0EF8FC594711C90"/>
                </w:placeholder>
                <w:temporary/>
                <w:showingPlcHdr/>
                <w:text/>
              </w:sdtPr>
              <w:sdtEndPr/>
              <w:sdtContent>
                <w:r>
                  <w:t>[Address, City, ST  ZIP Code]</w:t>
                </w:r>
              </w:sdtContent>
            </w:sdt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sdt>
              <w:sdtPr>
                <w:id w:val="-2081824211"/>
                <w:placeholder>
                  <w:docPart w:val="7601284A3DB54B3EADE3C6A4A592F080"/>
                </w:placeholder>
                <w:temporary/>
                <w:showingPlcHdr/>
                <w:text/>
              </w:sdtPr>
              <w:sdtEndPr/>
              <w:sdtContent>
                <w:r>
                  <w:t>[Telephone]</w:t>
                </w:r>
              </w:sdtContent>
            </w:sdt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sdt>
              <w:sdtPr>
                <w:id w:val="1365090530"/>
                <w:placeholder>
                  <w:docPart w:val="DFE8DAB85CC9485BAE29D9E816A44495"/>
                </w:placeholder>
                <w:temporary/>
                <w:showingPlcHdr/>
                <w:text/>
              </w:sdtPr>
              <w:sdtEndPr/>
              <w:sdtContent>
                <w:r>
                  <w:t>[Email]</w:t>
                </w:r>
              </w:sdtContent>
            </w:sdt>
          </w:p>
        </w:tc>
      </w:tr>
    </w:tbl>
    <w:p w:rsidR="009F6674" w:rsidRDefault="000B43B6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F6674" w:rsidTr="009F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6674" w:rsidRDefault="009F6674"/>
        </w:tc>
        <w:tc>
          <w:tcPr>
            <w:tcW w:w="4087" w:type="pct"/>
          </w:tcPr>
          <w:p w:rsidR="009F6674" w:rsidRDefault="009F6674"/>
        </w:tc>
      </w:tr>
      <w:tr w:rsidR="009F6674" w:rsidTr="009F6674">
        <w:tc>
          <w:tcPr>
            <w:tcW w:w="913" w:type="pct"/>
          </w:tcPr>
          <w:p w:rsidR="009F6674" w:rsidRDefault="009F6674"/>
        </w:tc>
        <w:tc>
          <w:tcPr>
            <w:tcW w:w="4087" w:type="pct"/>
          </w:tcPr>
          <w:p w:rsidR="009F6674" w:rsidRDefault="000B43B6">
            <w:sdt>
              <w:sdtPr>
                <w:id w:val="396481143"/>
                <w:placeholder>
                  <w:docPart w:val="B4659F921F684956853EBB537A8E9802"/>
                </w:placeholder>
                <w:temporary/>
                <w:showingPlcHdr/>
              </w:sdtPr>
              <w:sdtEndPr/>
              <w:sdtContent>
                <w:r>
                  <w:t>Check out the quick tips below to help you get started. To replace tip text with your own, just click it and start typing.</w:t>
                </w:r>
              </w:sdtContent>
            </w:sdt>
          </w:p>
        </w:tc>
      </w:tr>
    </w:tbl>
    <w:p w:rsidR="009F6674" w:rsidRDefault="000B43B6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9F6674" w:rsidTr="009F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6674" w:rsidRDefault="009F6674"/>
        </w:tc>
        <w:tc>
          <w:tcPr>
            <w:tcW w:w="4087" w:type="pct"/>
          </w:tcPr>
          <w:p w:rsidR="009F6674" w:rsidRDefault="009F6674"/>
        </w:tc>
      </w:tr>
      <w:tr w:rsidR="009F6674" w:rsidTr="009F6674">
        <w:tc>
          <w:tcPr>
            <w:tcW w:w="913" w:type="pct"/>
          </w:tcPr>
          <w:p w:rsidR="009F6674" w:rsidRDefault="009F6674"/>
        </w:tc>
        <w:tc>
          <w:tcPr>
            <w:tcW w:w="4087" w:type="pct"/>
          </w:tcPr>
          <w:p w:rsidR="009F6674" w:rsidRDefault="000B43B6">
            <w:pPr>
              <w:pStyle w:val="Subsection"/>
            </w:pPr>
            <w:r>
              <w:t>Languages</w:t>
            </w:r>
          </w:p>
          <w:sdt>
            <w:sdtPr>
              <w:id w:val="-1177730712"/>
              <w:placeholder>
                <w:docPart w:val="313A09440BEF4E1D86F5C760A061427A"/>
              </w:placeholder>
              <w:temporary/>
              <w:showingPlcHdr/>
            </w:sdtPr>
            <w:sdtEndPr/>
            <w:sdtContent>
              <w:p w:rsidR="009F6674" w:rsidRDefault="000B43B6">
                <w:pPr>
                  <w:pStyle w:val="ListBullet"/>
                </w:pPr>
                <w:r>
                  <w:t xml:space="preserve">Need </w:t>
                </w:r>
                <w:r>
                  <w:t>another skills, experience, or education entry? You got it. Just click in the last sample entry for the section you need and then click the plus sign that appears.</w:t>
                </w:r>
              </w:p>
            </w:sdtContent>
          </w:sdt>
        </w:tc>
      </w:tr>
      <w:sdt>
        <w:sdtPr>
          <w:id w:val="1857463929"/>
        </w:sdtPr>
        <w:sdtEndPr/>
        <w:sdtContent>
          <w:sdt>
            <w:sdtPr>
              <w:id w:val="2011181661"/>
              <w:placeholder>
                <w:docPart w:val="3916E13E240A40C08323C3EBD4C74D87"/>
              </w:placeholder>
            </w:sdtPr>
            <w:sdtEndPr/>
            <w:sdtContent>
              <w:tr w:rsidR="009F6674" w:rsidTr="009F6674">
                <w:tc>
                  <w:tcPr>
                    <w:tcW w:w="913" w:type="pct"/>
                  </w:tcPr>
                  <w:p w:rsidR="009F6674" w:rsidRDefault="009F6674"/>
                </w:tc>
                <w:tc>
                  <w:tcPr>
                    <w:tcW w:w="4087" w:type="pct"/>
                  </w:tcPr>
                  <w:p w:rsidR="009F6674" w:rsidRDefault="000B43B6">
                    <w:pPr>
                      <w:pStyle w:val="Subsection"/>
                    </w:pPr>
                    <w:r>
                      <w:t>Software</w:t>
                    </w:r>
                  </w:p>
                  <w:sdt>
                    <w:sdtPr>
                      <w:id w:val="1544489962"/>
                      <w:placeholder>
                        <w:docPart w:val="B7F6B056565E4072984E5900B67C0CC2"/>
                      </w:placeholder>
                      <w:temporary/>
                      <w:showingPlcHdr/>
                    </w:sdtPr>
                    <w:sdtEndPr/>
                    <w:sdtContent>
                      <w:p w:rsidR="009F6674" w:rsidRDefault="000B43B6">
                        <w:pPr>
                          <w:pStyle w:val="ListBullet"/>
                        </w:pPr>
                        <w:r>
                          <w:t>On the Design tab of the ribbon, check out the Themes, Colors, and Fonts galler</w:t>
                        </w:r>
                        <w:r>
                          <w:t>ies to get a custom look with just a click.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9F6674" w:rsidRDefault="000B43B6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F6674" w:rsidTr="009F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6674" w:rsidRDefault="009F6674">
            <w:pPr>
              <w:spacing w:line="240" w:lineRule="auto"/>
            </w:pPr>
          </w:p>
        </w:tc>
        <w:tc>
          <w:tcPr>
            <w:tcW w:w="4087" w:type="pct"/>
          </w:tcPr>
          <w:p w:rsidR="009F6674" w:rsidRDefault="009F6674">
            <w:pPr>
              <w:spacing w:line="240" w:lineRule="auto"/>
            </w:pPr>
          </w:p>
        </w:tc>
      </w:tr>
      <w:tr w:rsidR="009F6674" w:rsidTr="009F6674">
        <w:tc>
          <w:tcPr>
            <w:tcW w:w="913" w:type="pct"/>
          </w:tcPr>
          <w:p w:rsidR="009F6674" w:rsidRDefault="000B43B6">
            <w:pPr>
              <w:pStyle w:val="Date"/>
            </w:pPr>
            <w:sdt>
              <w:sdtPr>
                <w:id w:val="1724868401"/>
                <w:placeholder>
                  <w:docPart w:val="E753519523804FA0864959AEDC474FA0"/>
                </w:placeholder>
                <w:temporary/>
                <w:showingPlcHdr/>
                <w:text/>
              </w:sdtPr>
              <w:sdtEndPr/>
              <w:sdtContent>
                <w:r>
                  <w:t>[Dates]</w:t>
                </w:r>
              </w:sdtContent>
            </w:sdt>
          </w:p>
        </w:tc>
        <w:tc>
          <w:tcPr>
            <w:tcW w:w="4087" w:type="pct"/>
          </w:tcPr>
          <w:p w:rsidR="009F6674" w:rsidRDefault="000B43B6">
            <w:pPr>
              <w:pStyle w:val="Subsection"/>
            </w:pPr>
            <w:sdt>
              <w:sdtPr>
                <w:id w:val="-1093548063"/>
                <w:placeholder>
                  <w:docPart w:val="5C573124AEFA42469C6CA38E1A76DF0E"/>
                </w:placeholder>
                <w:temporary/>
                <w:showingPlcHdr/>
                <w:text/>
              </w:sdtPr>
              <w:sdtEndPr/>
              <w:sdtContent>
                <w:r>
                  <w:t>[Job Title]</w:t>
                </w:r>
              </w:sdtContent>
            </w:sdt>
            <w:r>
              <w:t>,  </w:t>
            </w:r>
            <w:sdt>
              <w:sdtPr>
                <w:rPr>
                  <w:rStyle w:val="Emphasis"/>
                </w:rPr>
                <w:id w:val="2063141089"/>
                <w:placeholder>
                  <w:docPart w:val="A945AA8D085A43AD91060983B73BD19D"/>
                </w:placeholder>
                <w:temporary/>
                <w:showingPlcHdr/>
                <w:text/>
              </w:sdtPr>
              <w:sdtEndPr>
                <w:rPr>
                  <w:rStyle w:val="Emphasis"/>
                </w:rPr>
              </w:sdtEndPr>
              <w:sdtContent>
                <w:r>
                  <w:rPr>
                    <w:rStyle w:val="Emphasis"/>
                  </w:rPr>
                  <w:t>[Company]</w:t>
                </w:r>
              </w:sdtContent>
            </w:sdt>
          </w:p>
          <w:sdt>
            <w:sdtPr>
              <w:id w:val="-513455036"/>
              <w:placeholder>
                <w:docPart w:val="0DFE7453379B481AB7C1615849E5F05E"/>
              </w:placeholder>
              <w:temporary/>
              <w:showingPlcHdr/>
            </w:sdtPr>
            <w:sdtEndPr/>
            <w:sdtContent>
              <w:p w:rsidR="009F6674" w:rsidRDefault="000B43B6">
                <w:pPr>
                  <w:pStyle w:val="ListBullet"/>
                </w:pPr>
                <w:r>
                  <w:t>This is the place for a brief summary of your key responsibilities and most stellar accomplishments.</w:t>
                </w:r>
              </w:p>
            </w:sdtContent>
          </w:sdt>
        </w:tc>
      </w:tr>
      <w:sdt>
        <w:sdtPr>
          <w:rPr>
            <w:color w:val="595959" w:themeColor="text1" w:themeTint="A6"/>
          </w:rPr>
          <w:id w:val="-1144189173"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3916E13E240A40C08323C3EBD4C74D87"/>
              </w:placeholder>
            </w:sdtPr>
            <w:sdtEndPr/>
            <w:sdtContent>
              <w:tr w:rsidR="009F6674" w:rsidTr="009F6674">
                <w:tc>
                  <w:tcPr>
                    <w:tcW w:w="913" w:type="pct"/>
                  </w:tcPr>
                  <w:p w:rsidR="009F6674" w:rsidRDefault="000B43B6">
                    <w:pPr>
                      <w:pStyle w:val="Date"/>
                    </w:pPr>
                    <w:sdt>
                      <w:sdtPr>
                        <w:id w:val="874348133"/>
                        <w:placeholder>
                          <w:docPart w:val="E753519523804FA0864959AEDC474FA0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[Dates]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9F6674" w:rsidRDefault="000B43B6">
                    <w:pPr>
                      <w:pStyle w:val="Subsection"/>
                    </w:pPr>
                    <w:sdt>
                      <w:sdtPr>
                        <w:id w:val="1729575028"/>
                        <w:placeholder>
                          <w:docPart w:val="5C573124AEFA42469C6CA38E1A76DF0E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[Job Title]</w:t>
                        </w:r>
                      </w:sdtContent>
                    </w:sdt>
                    <w:r>
                      <w:t>,  </w:t>
                    </w:r>
                    <w:sdt>
                      <w:sdtPr>
                        <w:rPr>
                          <w:rStyle w:val="Emphasis"/>
                        </w:rPr>
                        <w:id w:val="-434697"/>
                        <w:placeholder>
                          <w:docPart w:val="A945AA8D085A43AD91060983B73BD19D"/>
                        </w:placeholder>
                        <w:temporary/>
                        <w:showingPlcHdr/>
                        <w:text/>
                      </w:sdtPr>
                      <w:sdtEndPr>
                        <w:rPr>
                          <w:rStyle w:val="Emphasis"/>
                        </w:rPr>
                      </w:sdtEndPr>
                      <w:sdtContent>
                        <w:r>
                          <w:rPr>
                            <w:rStyle w:val="Emphasis"/>
                          </w:rPr>
                          <w:t>[Company]</w:t>
                        </w:r>
                      </w:sdtContent>
                    </w:sdt>
                  </w:p>
                  <w:sdt>
                    <w:sdtPr>
                      <w:id w:val="864089865"/>
                      <w:placeholder>
                        <w:docPart w:val="0DFE7453379B481AB7C1615849E5F05E"/>
                      </w:placeholder>
                      <w:temporary/>
                      <w:showingPlcHdr/>
                    </w:sdtPr>
                    <w:sdtEndPr/>
                    <w:sdtContent>
                      <w:p w:rsidR="009F6674" w:rsidRDefault="000B43B6">
                        <w:pPr>
                          <w:pStyle w:val="ListBullet"/>
                        </w:pPr>
                        <w:r>
                          <w:t>This is the</w:t>
                        </w:r>
                        <w:r>
                          <w:t xml:space="preserve"> place for a brief summary of your key responsibilities and most stellar accomplishments.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9F6674" w:rsidRDefault="000B43B6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9F6674" w:rsidTr="009F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6674" w:rsidRDefault="009F6674">
            <w:pPr>
              <w:spacing w:line="240" w:lineRule="auto"/>
            </w:pPr>
          </w:p>
        </w:tc>
        <w:tc>
          <w:tcPr>
            <w:tcW w:w="4087" w:type="pct"/>
          </w:tcPr>
          <w:p w:rsidR="009F6674" w:rsidRDefault="009F6674">
            <w:pPr>
              <w:spacing w:line="240" w:lineRule="auto"/>
            </w:pPr>
          </w:p>
        </w:tc>
      </w:tr>
      <w:tr w:rsidR="009F6674" w:rsidTr="009F6674">
        <w:tc>
          <w:tcPr>
            <w:tcW w:w="913" w:type="pct"/>
          </w:tcPr>
          <w:p w:rsidR="009F6674" w:rsidRDefault="000B43B6">
            <w:pPr>
              <w:pStyle w:val="Date"/>
            </w:pPr>
            <w:sdt>
              <w:sdtPr>
                <w:id w:val="-1953315607"/>
                <w:placeholder>
                  <w:docPart w:val="E753519523804FA0864959AEDC474FA0"/>
                </w:placeholder>
                <w:temporary/>
                <w:showingPlcHdr/>
                <w:text/>
              </w:sdtPr>
              <w:sdtEndPr/>
              <w:sdtContent>
                <w:r>
                  <w:t>[Dates]</w:t>
                </w:r>
              </w:sdtContent>
            </w:sdt>
          </w:p>
        </w:tc>
        <w:tc>
          <w:tcPr>
            <w:tcW w:w="4087" w:type="pct"/>
          </w:tcPr>
          <w:p w:rsidR="009F6674" w:rsidRDefault="000B43B6">
            <w:pPr>
              <w:pStyle w:val="Subsection"/>
            </w:pPr>
            <w:sdt>
              <w:sdtPr>
                <w:id w:val="-1807461848"/>
                <w:placeholder>
                  <w:docPart w:val="F9AF5BC2BE5449FDA4C21FE918720BC5"/>
                </w:placeholder>
                <w:temporary/>
                <w:showingPlcHdr/>
                <w:text/>
              </w:sdtPr>
              <w:sdtEndPr/>
              <w:sdtContent>
                <w:r>
                  <w:t>[Degree Earned]</w:t>
                </w:r>
              </w:sdtContent>
            </w:sdt>
            <w:r>
              <w:t>,  </w:t>
            </w:r>
            <w:sdt>
              <w:sdtPr>
                <w:rPr>
                  <w:rStyle w:val="Emphasis"/>
                </w:rPr>
                <w:id w:val="810684183"/>
                <w:placeholder>
                  <w:docPart w:val="7E25C86D4341482683E8F014EEA3515B"/>
                </w:placeholder>
                <w:temporary/>
                <w:showingPlcHdr/>
                <w:text/>
              </w:sdtPr>
              <w:sdtEndPr>
                <w:rPr>
                  <w:rStyle w:val="Emphasis"/>
                </w:rPr>
              </w:sdtEndPr>
              <w:sdtContent>
                <w:r>
                  <w:rPr>
                    <w:rStyle w:val="Emphasis"/>
                  </w:rPr>
                  <w:t>[School]</w:t>
                </w:r>
              </w:sdtContent>
            </w:sdt>
          </w:p>
        </w:tc>
      </w:tr>
      <w:sdt>
        <w:sdtPr>
          <w:id w:val="1945648944"/>
        </w:sdtPr>
        <w:sdtEndPr/>
        <w:sdtContent>
          <w:sdt>
            <w:sdtPr>
              <w:id w:val="1768577862"/>
              <w:placeholder>
                <w:docPart w:val="3916E13E240A40C08323C3EBD4C74D87"/>
              </w:placeholder>
            </w:sdtPr>
            <w:sdtEndPr/>
            <w:sdtContent>
              <w:tr w:rsidR="009F6674" w:rsidTr="009F6674">
                <w:tc>
                  <w:tcPr>
                    <w:tcW w:w="913" w:type="pct"/>
                  </w:tcPr>
                  <w:p w:rsidR="009F6674" w:rsidRDefault="000B43B6">
                    <w:pPr>
                      <w:pStyle w:val="Date"/>
                    </w:pPr>
                    <w:sdt>
                      <w:sdtPr>
                        <w:id w:val="-468750273"/>
                        <w:placeholder>
                          <w:docPart w:val="E753519523804FA0864959AEDC474FA0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[Dates]</w:t>
                        </w:r>
                      </w:sdtContent>
                    </w:sdt>
                  </w:p>
                </w:tc>
                <w:tc>
                  <w:tcPr>
                    <w:tcW w:w="4087" w:type="pct"/>
                  </w:tcPr>
                  <w:p w:rsidR="009F6674" w:rsidRDefault="000B43B6">
                    <w:pPr>
                      <w:pStyle w:val="Subsection"/>
                    </w:pPr>
                    <w:sdt>
                      <w:sdtPr>
                        <w:id w:val="2113925876"/>
                        <w:placeholder>
                          <w:docPart w:val="F9AF5BC2BE5449FDA4C21FE918720BC5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r>
                          <w:t>[Degree Earned]</w:t>
                        </w:r>
                      </w:sdtContent>
                    </w:sdt>
                    <w:r>
                      <w:t>,  </w:t>
                    </w:r>
                    <w:sdt>
                      <w:sdtPr>
                        <w:rPr>
                          <w:rStyle w:val="Emphasis"/>
                        </w:rPr>
                        <w:id w:val="-607658695"/>
                        <w:placeholder>
                          <w:docPart w:val="7E25C86D4341482683E8F014EEA3515B"/>
                        </w:placeholder>
                        <w:temporary/>
                        <w:showingPlcHdr/>
                        <w:text/>
                      </w:sdtPr>
                      <w:sdtEndPr>
                        <w:rPr>
                          <w:rStyle w:val="Emphasis"/>
                        </w:rPr>
                      </w:sdtEndPr>
                      <w:sdtContent>
                        <w:r>
                          <w:rPr>
                            <w:rStyle w:val="Emphasis"/>
                          </w:rPr>
                          <w:t>[School]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:rsidR="009F6674" w:rsidRDefault="009F6674"/>
    <w:sectPr w:rsidR="009F6674">
      <w:footerReference w:type="default" r:id="rId9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B6" w:rsidRDefault="000B43B6">
      <w:pPr>
        <w:spacing w:after="0"/>
      </w:pPr>
      <w:r>
        <w:separator/>
      </w:r>
    </w:p>
    <w:p w:rsidR="000B43B6" w:rsidRDefault="000B43B6"/>
  </w:endnote>
  <w:endnote w:type="continuationSeparator" w:id="0">
    <w:p w:rsidR="000B43B6" w:rsidRDefault="000B43B6">
      <w:pPr>
        <w:spacing w:after="0"/>
      </w:pPr>
      <w:r>
        <w:continuationSeparator/>
      </w:r>
    </w:p>
    <w:p w:rsidR="000B43B6" w:rsidRDefault="000B4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74" w:rsidRDefault="000B43B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B6" w:rsidRDefault="000B43B6">
      <w:pPr>
        <w:spacing w:after="0"/>
      </w:pPr>
      <w:r>
        <w:separator/>
      </w:r>
    </w:p>
    <w:p w:rsidR="000B43B6" w:rsidRDefault="000B43B6"/>
  </w:footnote>
  <w:footnote w:type="continuationSeparator" w:id="0">
    <w:p w:rsidR="000B43B6" w:rsidRDefault="000B43B6">
      <w:pPr>
        <w:spacing w:after="0"/>
      </w:pPr>
      <w:r>
        <w:continuationSeparator/>
      </w:r>
    </w:p>
    <w:p w:rsidR="000B43B6" w:rsidRDefault="000B43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EA"/>
    <w:rsid w:val="000B43B6"/>
    <w:rsid w:val="00582DEA"/>
    <w:rsid w:val="009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ropbox\Document\pub_html\Resume\templates\TS1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47ABE4540D43D3A2877BAFCE3AF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1C955-D0AF-43EA-A069-6221A5AA26B2}"/>
      </w:docPartPr>
      <w:docPartBody>
        <w:p w:rsidR="00000000" w:rsidRDefault="00EB2256">
          <w:pPr>
            <w:pStyle w:val="E947ABE4540D43D3A2877BAFCE3AF953"/>
          </w:pPr>
          <w:r>
            <w:t>[Your Name]</w:t>
          </w:r>
        </w:p>
      </w:docPartBody>
    </w:docPart>
    <w:docPart>
      <w:docPartPr>
        <w:name w:val="D0C27688544746ACB0EF8FC594711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821FE-784E-443B-8AB8-3F152A1E9C87}"/>
      </w:docPartPr>
      <w:docPartBody>
        <w:p w:rsidR="00000000" w:rsidRDefault="00EB2256">
          <w:pPr>
            <w:pStyle w:val="D0C27688544746ACB0EF8FC594711C90"/>
          </w:pPr>
          <w:r>
            <w:t>[Address, City, ST  ZIP Code]</w:t>
          </w:r>
        </w:p>
      </w:docPartBody>
    </w:docPart>
    <w:docPart>
      <w:docPartPr>
        <w:name w:val="7601284A3DB54B3EADE3C6A4A592F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3AFDA-5D9D-4B09-BD46-7C522CE0393B}"/>
      </w:docPartPr>
      <w:docPartBody>
        <w:p w:rsidR="00000000" w:rsidRDefault="00EB2256">
          <w:pPr>
            <w:pStyle w:val="7601284A3DB54B3EADE3C6A4A592F080"/>
          </w:pPr>
          <w:r>
            <w:t>[Telephon</w:t>
          </w:r>
          <w:r>
            <w:t>e]</w:t>
          </w:r>
        </w:p>
      </w:docPartBody>
    </w:docPart>
    <w:docPart>
      <w:docPartPr>
        <w:name w:val="DFE8DAB85CC9485BAE29D9E816A44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8D440-6CA1-482E-8AE6-B94D9AB0E8D2}"/>
      </w:docPartPr>
      <w:docPartBody>
        <w:p w:rsidR="00000000" w:rsidRDefault="00EB2256">
          <w:pPr>
            <w:pStyle w:val="DFE8DAB85CC9485BAE29D9E816A44495"/>
          </w:pPr>
          <w:r>
            <w:t>[Email]</w:t>
          </w:r>
        </w:p>
      </w:docPartBody>
    </w:docPart>
    <w:docPart>
      <w:docPartPr>
        <w:name w:val="B4659F921F684956853EBB537A8E9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FA5F-35D2-46CF-91F5-4A961CDF85A3}"/>
      </w:docPartPr>
      <w:docPartBody>
        <w:p w:rsidR="00000000" w:rsidRDefault="00EB2256">
          <w:pPr>
            <w:pStyle w:val="B4659F921F684956853EBB537A8E9802"/>
          </w:pPr>
          <w:r>
            <w:t xml:space="preserve">Check out the quick tips below to help you get started. To replace tip text </w:t>
          </w:r>
          <w:r>
            <w:t>with your own, just click it and start typing.</w:t>
          </w:r>
        </w:p>
      </w:docPartBody>
    </w:docPart>
    <w:docPart>
      <w:docPartPr>
        <w:name w:val="313A09440BEF4E1D86F5C760A0614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53FA-6E9F-4E6E-9394-A1EB84ACB209}"/>
      </w:docPartPr>
      <w:docPartBody>
        <w:p w:rsidR="00000000" w:rsidRDefault="00EB2256">
          <w:pPr>
            <w:pStyle w:val="313A09440BEF4E1D86F5C760A061427A"/>
          </w:pPr>
          <w:r>
            <w:t>Need another skills, experience, or education entry? You got it. Just click in the last sample entry for the section you need and then click the plus sign that appears.</w:t>
          </w:r>
        </w:p>
      </w:docPartBody>
    </w:docPart>
    <w:docPart>
      <w:docPartPr>
        <w:name w:val="3916E13E240A40C08323C3EBD4C74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E5927-C397-4AB0-8E3D-6001FB923E2B}"/>
      </w:docPartPr>
      <w:docPartBody>
        <w:p w:rsidR="00000000" w:rsidRDefault="00EB2256">
          <w:pPr>
            <w:pStyle w:val="3916E13E240A40C08323C3EBD4C74D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F6B056565E4072984E5900B67C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2C7E6-F788-48CF-A043-5765AE14329E}"/>
      </w:docPartPr>
      <w:docPartBody>
        <w:p w:rsidR="00000000" w:rsidRDefault="00EB2256">
          <w:pPr>
            <w:pStyle w:val="B7F6B056565E4072984E5900B67C0CC2"/>
          </w:pPr>
          <w:r>
            <w:t>On the Design tab of the ribbon, check o</w:t>
          </w:r>
          <w:r>
            <w:t>ut the Themes, Colors, and Fonts galleries to get a custom look with just a click.</w:t>
          </w:r>
        </w:p>
      </w:docPartBody>
    </w:docPart>
    <w:docPart>
      <w:docPartPr>
        <w:name w:val="E753519523804FA0864959AEDC47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765F-99F8-4A99-AE4F-59E84E198818}"/>
      </w:docPartPr>
      <w:docPartBody>
        <w:p w:rsidR="00000000" w:rsidRDefault="00EB2256">
          <w:pPr>
            <w:pStyle w:val="E753519523804FA0864959AEDC474FA0"/>
          </w:pPr>
          <w:r>
            <w:t>[Dates]</w:t>
          </w:r>
        </w:p>
      </w:docPartBody>
    </w:docPart>
    <w:docPart>
      <w:docPartPr>
        <w:name w:val="5C573124AEFA42469C6CA38E1A76D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D1B1C-DDC4-402A-BB29-41D08F3F7A84}"/>
      </w:docPartPr>
      <w:docPartBody>
        <w:p w:rsidR="00000000" w:rsidRDefault="00EB2256">
          <w:pPr>
            <w:pStyle w:val="5C573124AEFA42469C6CA38E1A76DF0E"/>
          </w:pPr>
          <w:r>
            <w:t>[Job Title]</w:t>
          </w:r>
        </w:p>
      </w:docPartBody>
    </w:docPart>
    <w:docPart>
      <w:docPartPr>
        <w:name w:val="A945AA8D085A43AD91060983B73BD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8A3A2-0FA4-445C-B7F0-675F843E5301}"/>
      </w:docPartPr>
      <w:docPartBody>
        <w:p w:rsidR="00000000" w:rsidRDefault="00EB2256">
          <w:pPr>
            <w:pStyle w:val="A945AA8D085A43AD91060983B73BD19D"/>
          </w:pPr>
          <w:r>
            <w:rPr>
              <w:rStyle w:val="Emphasis"/>
            </w:rPr>
            <w:t>[Company]</w:t>
          </w:r>
        </w:p>
      </w:docPartBody>
    </w:docPart>
    <w:docPart>
      <w:docPartPr>
        <w:name w:val="0DFE7453379B481AB7C1615849E5F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A709-918D-4070-BDF0-42D3764E7BA8}"/>
      </w:docPartPr>
      <w:docPartBody>
        <w:p w:rsidR="00000000" w:rsidRDefault="00EB2256">
          <w:pPr>
            <w:pStyle w:val="0DFE7453379B481AB7C1615849E5F05E"/>
          </w:pPr>
          <w:r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56"/>
    <w:rsid w:val="00E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ABE4540D43D3A2877BAFCE3AF953">
    <w:name w:val="E947ABE4540D43D3A2877BAFCE3AF953"/>
  </w:style>
  <w:style w:type="paragraph" w:customStyle="1" w:styleId="D0C27688544746ACB0EF8FC594711C90">
    <w:name w:val="D0C27688544746ACB0EF8FC594711C90"/>
  </w:style>
  <w:style w:type="paragraph" w:customStyle="1" w:styleId="7601284A3DB54B3EADE3C6A4A592F080">
    <w:name w:val="7601284A3DB54B3EADE3C6A4A592F080"/>
  </w:style>
  <w:style w:type="paragraph" w:customStyle="1" w:styleId="DFE8DAB85CC9485BAE29D9E816A44495">
    <w:name w:val="DFE8DAB85CC9485BAE29D9E816A44495"/>
  </w:style>
  <w:style w:type="paragraph" w:customStyle="1" w:styleId="B4659F921F684956853EBB537A8E9802">
    <w:name w:val="B4659F921F684956853EBB537A8E9802"/>
  </w:style>
  <w:style w:type="paragraph" w:customStyle="1" w:styleId="313A09440BEF4E1D86F5C760A061427A">
    <w:name w:val="313A09440BEF4E1D86F5C760A061427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16E13E240A40C08323C3EBD4C74D87">
    <w:name w:val="3916E13E240A40C08323C3EBD4C74D87"/>
  </w:style>
  <w:style w:type="paragraph" w:customStyle="1" w:styleId="B7F6B056565E4072984E5900B67C0CC2">
    <w:name w:val="B7F6B056565E4072984E5900B67C0CC2"/>
  </w:style>
  <w:style w:type="paragraph" w:customStyle="1" w:styleId="E753519523804FA0864959AEDC474FA0">
    <w:name w:val="E753519523804FA0864959AEDC474FA0"/>
  </w:style>
  <w:style w:type="paragraph" w:customStyle="1" w:styleId="5C573124AEFA42469C6CA38E1A76DF0E">
    <w:name w:val="5C573124AEFA42469C6CA38E1A76DF0E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945AA8D085A43AD91060983B73BD19D">
    <w:name w:val="A945AA8D085A43AD91060983B73BD19D"/>
  </w:style>
  <w:style w:type="paragraph" w:customStyle="1" w:styleId="0DFE7453379B481AB7C1615849E5F05E">
    <w:name w:val="0DFE7453379B481AB7C1615849E5F05E"/>
  </w:style>
  <w:style w:type="paragraph" w:customStyle="1" w:styleId="F9AF5BC2BE5449FDA4C21FE918720BC5">
    <w:name w:val="F9AF5BC2BE5449FDA4C21FE918720BC5"/>
  </w:style>
  <w:style w:type="paragraph" w:customStyle="1" w:styleId="7E25C86D4341482683E8F014EEA3515B">
    <w:name w:val="7E25C86D4341482683E8F014EEA35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ABE4540D43D3A2877BAFCE3AF953">
    <w:name w:val="E947ABE4540D43D3A2877BAFCE3AF953"/>
  </w:style>
  <w:style w:type="paragraph" w:customStyle="1" w:styleId="D0C27688544746ACB0EF8FC594711C90">
    <w:name w:val="D0C27688544746ACB0EF8FC594711C90"/>
  </w:style>
  <w:style w:type="paragraph" w:customStyle="1" w:styleId="7601284A3DB54B3EADE3C6A4A592F080">
    <w:name w:val="7601284A3DB54B3EADE3C6A4A592F080"/>
  </w:style>
  <w:style w:type="paragraph" w:customStyle="1" w:styleId="DFE8DAB85CC9485BAE29D9E816A44495">
    <w:name w:val="DFE8DAB85CC9485BAE29D9E816A44495"/>
  </w:style>
  <w:style w:type="paragraph" w:customStyle="1" w:styleId="B4659F921F684956853EBB537A8E9802">
    <w:name w:val="B4659F921F684956853EBB537A8E9802"/>
  </w:style>
  <w:style w:type="paragraph" w:customStyle="1" w:styleId="313A09440BEF4E1D86F5C760A061427A">
    <w:name w:val="313A09440BEF4E1D86F5C760A061427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16E13E240A40C08323C3EBD4C74D87">
    <w:name w:val="3916E13E240A40C08323C3EBD4C74D87"/>
  </w:style>
  <w:style w:type="paragraph" w:customStyle="1" w:styleId="B7F6B056565E4072984E5900B67C0CC2">
    <w:name w:val="B7F6B056565E4072984E5900B67C0CC2"/>
  </w:style>
  <w:style w:type="paragraph" w:customStyle="1" w:styleId="E753519523804FA0864959AEDC474FA0">
    <w:name w:val="E753519523804FA0864959AEDC474FA0"/>
  </w:style>
  <w:style w:type="paragraph" w:customStyle="1" w:styleId="5C573124AEFA42469C6CA38E1A76DF0E">
    <w:name w:val="5C573124AEFA42469C6CA38E1A76DF0E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945AA8D085A43AD91060983B73BD19D">
    <w:name w:val="A945AA8D085A43AD91060983B73BD19D"/>
  </w:style>
  <w:style w:type="paragraph" w:customStyle="1" w:styleId="0DFE7453379B481AB7C1615849E5F05E">
    <w:name w:val="0DFE7453379B481AB7C1615849E5F05E"/>
  </w:style>
  <w:style w:type="paragraph" w:customStyle="1" w:styleId="F9AF5BC2BE5449FDA4C21FE918720BC5">
    <w:name w:val="F9AF5BC2BE5449FDA4C21FE918720BC5"/>
  </w:style>
  <w:style w:type="paragraph" w:customStyle="1" w:styleId="7E25C86D4341482683E8F014EEA3515B">
    <w:name w:val="7E25C86D4341482683E8F014EEA35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TS102919464.dotx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2013-09-11T02:20:00Z</dcterms:created>
  <dcterms:modified xsi:type="dcterms:W3CDTF">2013-09-11T02:20:00Z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